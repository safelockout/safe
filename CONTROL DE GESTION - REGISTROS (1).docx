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155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26"/>
        <w:gridCol w:w="1276"/>
        <w:gridCol w:w="2595"/>
        <w:gridCol w:w="2699"/>
        <w:gridCol w:w="2699"/>
      </w:tblGrid>
      <w:tr w:rsidR="005E203A" w:rsidRPr="00217F7A" w:rsidTr="005E203A">
        <w:trPr>
          <w:trHeight w:val="431"/>
        </w:trPr>
        <w:tc>
          <w:tcPr>
            <w:tcW w:w="2802" w:type="dxa"/>
            <w:gridSpan w:val="2"/>
            <w:shd w:val="clear" w:color="auto" w:fill="002060"/>
            <w:vAlign w:val="bottom"/>
          </w:tcPr>
          <w:p w:rsidR="005E203A" w:rsidRPr="00217F7A" w:rsidRDefault="005E203A" w:rsidP="005E203A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FECHA DE REGISTRO:</w:t>
            </w:r>
          </w:p>
        </w:tc>
        <w:tc>
          <w:tcPr>
            <w:tcW w:w="2595" w:type="dxa"/>
            <w:shd w:val="clear" w:color="auto" w:fill="auto"/>
            <w:vAlign w:val="bottom"/>
          </w:tcPr>
          <w:p w:rsidR="005E203A" w:rsidRPr="00217F7A" w:rsidRDefault="005E203A" w:rsidP="005E203A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002060"/>
            <w:vAlign w:val="bottom"/>
          </w:tcPr>
          <w:p w:rsidR="005E203A" w:rsidRPr="005E203A" w:rsidRDefault="005E203A" w:rsidP="005E203A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5E203A">
              <w:rPr>
                <w:rFonts w:ascii="Arial" w:hAnsi="Arial"/>
                <w:b/>
                <w:color w:val="FFFFFF" w:themeColor="background1"/>
                <w:sz w:val="22"/>
                <w:szCs w:val="20"/>
              </w:rPr>
              <w:t>RESPONSABLE:</w:t>
            </w:r>
          </w:p>
        </w:tc>
        <w:tc>
          <w:tcPr>
            <w:tcW w:w="2699" w:type="dxa"/>
            <w:shd w:val="clear" w:color="auto" w:fill="auto"/>
            <w:vAlign w:val="bottom"/>
          </w:tcPr>
          <w:p w:rsidR="005E203A" w:rsidRPr="00217F7A" w:rsidRDefault="005E203A" w:rsidP="005E203A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</w:p>
        </w:tc>
      </w:tr>
      <w:tr w:rsidR="005E203A" w:rsidRPr="00217F7A" w:rsidTr="005E203A">
        <w:trPr>
          <w:trHeight w:val="449"/>
        </w:trPr>
        <w:tc>
          <w:tcPr>
            <w:tcW w:w="1526" w:type="dxa"/>
            <w:shd w:val="clear" w:color="auto" w:fill="002060"/>
            <w:vAlign w:val="bottom"/>
          </w:tcPr>
          <w:p w:rsidR="005E203A" w:rsidRPr="002B20A4" w:rsidRDefault="005E203A" w:rsidP="005E203A">
            <w:pPr>
              <w:spacing w:line="360" w:lineRule="auto"/>
              <w:rPr>
                <w:rFonts w:ascii="Arial" w:hAnsi="Arial"/>
                <w:b/>
                <w:color w:val="000000" w:themeColor="text1"/>
                <w:sz w:val="22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18"/>
              </w:rPr>
              <w:t>EMPRESA:</w:t>
            </w:r>
          </w:p>
        </w:tc>
        <w:tc>
          <w:tcPr>
            <w:tcW w:w="3871" w:type="dxa"/>
            <w:gridSpan w:val="2"/>
            <w:shd w:val="clear" w:color="auto" w:fill="auto"/>
            <w:vAlign w:val="bottom"/>
          </w:tcPr>
          <w:p w:rsidR="005E203A" w:rsidRPr="002B20A4" w:rsidRDefault="005E203A" w:rsidP="005E203A">
            <w:pPr>
              <w:spacing w:line="360" w:lineRule="auto"/>
              <w:rPr>
                <w:rFonts w:ascii="Arial" w:hAnsi="Arial"/>
                <w:b/>
                <w:color w:val="000000" w:themeColor="text1"/>
                <w:sz w:val="22"/>
                <w:szCs w:val="18"/>
              </w:rPr>
            </w:pPr>
          </w:p>
        </w:tc>
        <w:tc>
          <w:tcPr>
            <w:tcW w:w="2699" w:type="dxa"/>
            <w:shd w:val="clear" w:color="auto" w:fill="002060"/>
            <w:vAlign w:val="bottom"/>
          </w:tcPr>
          <w:p w:rsidR="005E203A" w:rsidRPr="002B20A4" w:rsidRDefault="005E203A" w:rsidP="005E203A">
            <w:pPr>
              <w:spacing w:line="360" w:lineRule="auto"/>
              <w:rPr>
                <w:rFonts w:ascii="Arial" w:hAnsi="Arial"/>
                <w:b/>
                <w:color w:val="000000" w:themeColor="text1"/>
                <w:sz w:val="22"/>
                <w:szCs w:val="18"/>
              </w:rPr>
            </w:pPr>
            <w:r w:rsidRPr="005E203A">
              <w:rPr>
                <w:rFonts w:ascii="Arial" w:hAnsi="Arial"/>
                <w:b/>
                <w:color w:val="FFFFFF" w:themeColor="background1"/>
                <w:sz w:val="22"/>
                <w:szCs w:val="18"/>
              </w:rPr>
              <w:t>ASIGNADO A:</w:t>
            </w:r>
          </w:p>
        </w:tc>
        <w:tc>
          <w:tcPr>
            <w:tcW w:w="2699" w:type="dxa"/>
            <w:shd w:val="clear" w:color="auto" w:fill="auto"/>
            <w:vAlign w:val="bottom"/>
          </w:tcPr>
          <w:p w:rsidR="005E203A" w:rsidRPr="002B20A4" w:rsidRDefault="005E203A" w:rsidP="005E203A">
            <w:pPr>
              <w:spacing w:line="360" w:lineRule="auto"/>
              <w:rPr>
                <w:rFonts w:ascii="Arial" w:hAnsi="Arial"/>
                <w:b/>
                <w:color w:val="000000" w:themeColor="text1"/>
                <w:sz w:val="22"/>
                <w:szCs w:val="18"/>
              </w:rPr>
            </w:pPr>
          </w:p>
        </w:tc>
      </w:tr>
    </w:tbl>
    <w:p w:rsidR="005E203A" w:rsidRDefault="005E203A"/>
    <w:tbl>
      <w:tblPr>
        <w:tblStyle w:val="Tablaconcuadrcula"/>
        <w:tblpPr w:leftFromText="141" w:rightFromText="141" w:vertAnchor="text" w:horzAnchor="margin" w:tblpY="155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3652"/>
        <w:gridCol w:w="7143"/>
      </w:tblGrid>
      <w:tr w:rsidR="005E203A" w:rsidRPr="00217F7A" w:rsidTr="008A2888">
        <w:trPr>
          <w:trHeight w:val="338"/>
        </w:trPr>
        <w:tc>
          <w:tcPr>
            <w:tcW w:w="10795" w:type="dxa"/>
            <w:gridSpan w:val="2"/>
            <w:shd w:val="clear" w:color="auto" w:fill="002060"/>
            <w:vAlign w:val="center"/>
          </w:tcPr>
          <w:p w:rsidR="005E203A" w:rsidRPr="002B20A4" w:rsidRDefault="008A2888" w:rsidP="008A2888">
            <w:pPr>
              <w:spacing w:line="360" w:lineRule="auto"/>
              <w:rPr>
                <w:rFonts w:ascii="Arial" w:hAnsi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18"/>
              </w:rPr>
              <w:t>SERVICIO</w:t>
            </w:r>
            <w:r w:rsidR="00690188">
              <w:rPr>
                <w:rFonts w:ascii="Arial" w:hAnsi="Arial"/>
                <w:b/>
                <w:color w:val="FFFFFF" w:themeColor="background1"/>
                <w:sz w:val="22"/>
                <w:szCs w:val="18"/>
              </w:rPr>
              <w:t>:</w:t>
            </w:r>
          </w:p>
        </w:tc>
      </w:tr>
      <w:tr w:rsidR="005E203A" w:rsidRPr="00217F7A" w:rsidTr="00690188">
        <w:trPr>
          <w:trHeight w:val="452"/>
        </w:trPr>
        <w:tc>
          <w:tcPr>
            <w:tcW w:w="10795" w:type="dxa"/>
            <w:gridSpan w:val="2"/>
            <w:shd w:val="clear" w:color="auto" w:fill="auto"/>
          </w:tcPr>
          <w:p w:rsidR="005E203A" w:rsidRPr="00CD6345" w:rsidRDefault="005E203A" w:rsidP="005E203A"/>
        </w:tc>
      </w:tr>
      <w:tr w:rsidR="00690188" w:rsidRPr="00217F7A" w:rsidTr="008A2888">
        <w:trPr>
          <w:trHeight w:val="298"/>
        </w:trPr>
        <w:tc>
          <w:tcPr>
            <w:tcW w:w="10795" w:type="dxa"/>
            <w:gridSpan w:val="2"/>
            <w:shd w:val="clear" w:color="auto" w:fill="002060"/>
            <w:vAlign w:val="bottom"/>
          </w:tcPr>
          <w:p w:rsidR="00690188" w:rsidRPr="00EC079F" w:rsidRDefault="00690188" w:rsidP="00EC079F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EC079F">
              <w:rPr>
                <w:rFonts w:ascii="Arial" w:hAnsi="Arial" w:cs="Arial"/>
                <w:b/>
                <w:color w:val="FFFFFF" w:themeColor="background1"/>
                <w:sz w:val="22"/>
              </w:rPr>
              <w:t>STATUS</w:t>
            </w:r>
            <w:r w:rsidR="00EC079F" w:rsidRPr="00EC079F">
              <w:rPr>
                <w:rFonts w:ascii="Arial" w:hAnsi="Arial" w:cs="Arial"/>
                <w:b/>
                <w:color w:val="FFFFFF" w:themeColor="background1"/>
                <w:sz w:val="22"/>
              </w:rPr>
              <w:t>:</w:t>
            </w:r>
          </w:p>
        </w:tc>
      </w:tr>
      <w:tr w:rsidR="00690188" w:rsidRPr="00217F7A" w:rsidTr="008A2888">
        <w:trPr>
          <w:trHeight w:val="2393"/>
        </w:trPr>
        <w:tc>
          <w:tcPr>
            <w:tcW w:w="10795" w:type="dxa"/>
            <w:gridSpan w:val="2"/>
            <w:shd w:val="clear" w:color="auto" w:fill="auto"/>
          </w:tcPr>
          <w:p w:rsidR="00690188" w:rsidRPr="00CD6345" w:rsidRDefault="00690188" w:rsidP="005E203A"/>
        </w:tc>
      </w:tr>
      <w:tr w:rsidR="008A2888" w:rsidRPr="00217F7A" w:rsidTr="008A2888">
        <w:trPr>
          <w:trHeight w:val="399"/>
        </w:trPr>
        <w:tc>
          <w:tcPr>
            <w:tcW w:w="3652" w:type="dxa"/>
            <w:shd w:val="clear" w:color="auto" w:fill="002060"/>
            <w:vAlign w:val="center"/>
          </w:tcPr>
          <w:p w:rsidR="008A2888" w:rsidRPr="008A2888" w:rsidRDefault="008A2888" w:rsidP="008A288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ACCIÓN REQUERIDA:</w:t>
            </w:r>
          </w:p>
        </w:tc>
        <w:tc>
          <w:tcPr>
            <w:tcW w:w="7143" w:type="dxa"/>
            <w:shd w:val="clear" w:color="auto" w:fill="auto"/>
          </w:tcPr>
          <w:p w:rsidR="008A2888" w:rsidRPr="00CD6345" w:rsidRDefault="008A2888" w:rsidP="005E203A"/>
        </w:tc>
      </w:tr>
    </w:tbl>
    <w:p w:rsidR="00690188" w:rsidRDefault="00690188">
      <w:pPr>
        <w:rPr>
          <w:b/>
        </w:rPr>
      </w:pPr>
    </w:p>
    <w:p w:rsidR="00EC0AA6" w:rsidRPr="00690188" w:rsidRDefault="00EC0AA6">
      <w:pPr>
        <w:rPr>
          <w:b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55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26"/>
        <w:gridCol w:w="1843"/>
        <w:gridCol w:w="1275"/>
        <w:gridCol w:w="1276"/>
        <w:gridCol w:w="1418"/>
        <w:gridCol w:w="3457"/>
      </w:tblGrid>
      <w:tr w:rsidR="00690188" w:rsidRPr="00690188" w:rsidTr="00275DDE">
        <w:trPr>
          <w:trHeight w:val="439"/>
        </w:trPr>
        <w:tc>
          <w:tcPr>
            <w:tcW w:w="10795" w:type="dxa"/>
            <w:gridSpan w:val="6"/>
            <w:shd w:val="clear" w:color="auto" w:fill="002060"/>
            <w:vAlign w:val="center"/>
          </w:tcPr>
          <w:p w:rsidR="00690188" w:rsidRPr="00275DDE" w:rsidRDefault="00690188" w:rsidP="00275DDE">
            <w:pPr>
              <w:rPr>
                <w:rFonts w:ascii="Arial" w:hAnsi="Arial" w:cs="Arial"/>
                <w:b/>
              </w:rPr>
            </w:pPr>
            <w:r w:rsidRPr="00275DDE">
              <w:rPr>
                <w:rFonts w:ascii="Arial" w:hAnsi="Arial" w:cs="Arial"/>
                <w:b/>
                <w:sz w:val="22"/>
              </w:rPr>
              <w:t>¿AGENDA NUEVA VISITA?</w:t>
            </w:r>
          </w:p>
        </w:tc>
      </w:tr>
      <w:tr w:rsidR="00690188" w:rsidRPr="00217F7A" w:rsidTr="00690188">
        <w:trPr>
          <w:trHeight w:val="439"/>
        </w:trPr>
        <w:tc>
          <w:tcPr>
            <w:tcW w:w="10795" w:type="dxa"/>
            <w:gridSpan w:val="6"/>
            <w:shd w:val="clear" w:color="auto" w:fill="auto"/>
          </w:tcPr>
          <w:p w:rsidR="00690188" w:rsidRDefault="00690188" w:rsidP="00690188">
            <w:pPr>
              <w:jc w:val="center"/>
            </w:pPr>
            <w:r>
              <w:rPr>
                <w:rFonts w:ascii="MS Gothic" w:eastAsia="MS Gothic" w:hAnsi="MS Gothic"/>
              </w:rPr>
              <w:t>Si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/>
              </w:rPr>
              <w:t xml:space="preserve">  No</w:t>
            </w:r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275DDE" w:rsidRPr="00217F7A" w:rsidTr="00275DDE">
        <w:trPr>
          <w:trHeight w:val="439"/>
        </w:trPr>
        <w:tc>
          <w:tcPr>
            <w:tcW w:w="1526" w:type="dxa"/>
            <w:shd w:val="clear" w:color="auto" w:fill="002060"/>
            <w:vAlign w:val="center"/>
          </w:tcPr>
          <w:p w:rsidR="00275DDE" w:rsidRPr="00275DDE" w:rsidRDefault="00275DDE" w:rsidP="00275DDE">
            <w:pPr>
              <w:jc w:val="center"/>
              <w:rPr>
                <w:rFonts w:ascii="Arial" w:eastAsia="MS Gothic" w:hAnsi="Arial" w:cs="Arial"/>
                <w:b/>
                <w:color w:val="FFFFFF" w:themeColor="background1"/>
                <w:sz w:val="22"/>
              </w:rPr>
            </w:pPr>
            <w:r>
              <w:rPr>
                <w:rFonts w:ascii="Arial" w:eastAsia="MS Gothic" w:hAnsi="Arial" w:cs="Arial"/>
                <w:b/>
                <w:color w:val="FFFFFF" w:themeColor="background1"/>
                <w:sz w:val="22"/>
              </w:rPr>
              <w:t>FECHA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5DDE" w:rsidRDefault="00275DDE" w:rsidP="00275DDE">
            <w:pPr>
              <w:jc w:val="center"/>
              <w:rPr>
                <w:rFonts w:ascii="MS Gothic" w:eastAsia="MS Gothic" w:hAnsi="MS Gothic"/>
              </w:rPr>
            </w:pPr>
          </w:p>
        </w:tc>
        <w:tc>
          <w:tcPr>
            <w:tcW w:w="1275" w:type="dxa"/>
            <w:shd w:val="clear" w:color="auto" w:fill="002060"/>
            <w:vAlign w:val="center"/>
          </w:tcPr>
          <w:p w:rsidR="00275DDE" w:rsidRPr="00275DDE" w:rsidRDefault="00275DDE" w:rsidP="00275DDE">
            <w:pPr>
              <w:jc w:val="center"/>
              <w:rPr>
                <w:rFonts w:ascii="Arial" w:eastAsia="MS Gothic" w:hAnsi="Arial" w:cs="Arial"/>
                <w:b/>
                <w:sz w:val="22"/>
              </w:rPr>
            </w:pPr>
            <w:r w:rsidRPr="00275DDE">
              <w:rPr>
                <w:rFonts w:ascii="Arial" w:eastAsia="MS Gothic" w:hAnsi="Arial" w:cs="Arial"/>
                <w:b/>
                <w:sz w:val="22"/>
              </w:rPr>
              <w:t>HORA:</w:t>
            </w:r>
          </w:p>
        </w:tc>
        <w:tc>
          <w:tcPr>
            <w:tcW w:w="1276" w:type="dxa"/>
            <w:shd w:val="clear" w:color="auto" w:fill="auto"/>
          </w:tcPr>
          <w:p w:rsidR="00275DDE" w:rsidRDefault="00275DDE" w:rsidP="00690188">
            <w:pPr>
              <w:jc w:val="center"/>
              <w:rPr>
                <w:rFonts w:ascii="MS Gothic" w:eastAsia="MS Gothic" w:hAnsi="MS Gothic"/>
              </w:rPr>
            </w:pPr>
          </w:p>
        </w:tc>
        <w:tc>
          <w:tcPr>
            <w:tcW w:w="1418" w:type="dxa"/>
            <w:shd w:val="clear" w:color="auto" w:fill="002060"/>
            <w:vAlign w:val="center"/>
          </w:tcPr>
          <w:p w:rsidR="00275DDE" w:rsidRPr="00275DDE" w:rsidRDefault="00275DDE" w:rsidP="00275DDE">
            <w:pPr>
              <w:jc w:val="center"/>
              <w:rPr>
                <w:rFonts w:ascii="Arial" w:eastAsia="MS Gothic" w:hAnsi="Arial" w:cs="Arial"/>
                <w:b/>
              </w:rPr>
            </w:pPr>
            <w:r w:rsidRPr="00275DDE">
              <w:rPr>
                <w:rFonts w:ascii="Arial" w:eastAsia="MS Gothic" w:hAnsi="Arial" w:cs="Arial"/>
                <w:b/>
                <w:color w:val="FFFFFF" w:themeColor="background1"/>
                <w:sz w:val="22"/>
              </w:rPr>
              <w:t>LUGAR:</w:t>
            </w:r>
          </w:p>
        </w:tc>
        <w:tc>
          <w:tcPr>
            <w:tcW w:w="3457" w:type="dxa"/>
            <w:shd w:val="clear" w:color="auto" w:fill="auto"/>
          </w:tcPr>
          <w:p w:rsidR="00275DDE" w:rsidRDefault="00275DDE" w:rsidP="00690188">
            <w:pPr>
              <w:jc w:val="center"/>
              <w:rPr>
                <w:rFonts w:ascii="MS Gothic" w:eastAsia="MS Gothic" w:hAnsi="MS Gothic"/>
              </w:rPr>
            </w:pPr>
          </w:p>
        </w:tc>
      </w:tr>
      <w:tr w:rsidR="00275DDE" w:rsidRPr="00217F7A" w:rsidTr="004B3E8B">
        <w:trPr>
          <w:trHeight w:val="439"/>
        </w:trPr>
        <w:tc>
          <w:tcPr>
            <w:tcW w:w="1526" w:type="dxa"/>
            <w:shd w:val="clear" w:color="auto" w:fill="002060"/>
            <w:vAlign w:val="center"/>
          </w:tcPr>
          <w:p w:rsidR="00275DDE" w:rsidRPr="00275DDE" w:rsidRDefault="00275DDE" w:rsidP="00275DDE">
            <w:pPr>
              <w:jc w:val="center"/>
              <w:rPr>
                <w:rFonts w:ascii="Arial" w:eastAsia="MS Gothic" w:hAnsi="Arial" w:cs="Arial"/>
                <w:b/>
              </w:rPr>
            </w:pPr>
            <w:r w:rsidRPr="00275DDE">
              <w:rPr>
                <w:rFonts w:ascii="Arial" w:eastAsia="MS Gothic" w:hAnsi="Arial" w:cs="Arial"/>
                <w:b/>
                <w:color w:val="FFFFFF" w:themeColor="background1"/>
                <w:sz w:val="22"/>
              </w:rPr>
              <w:t>OBJETIVO</w:t>
            </w:r>
          </w:p>
        </w:tc>
        <w:tc>
          <w:tcPr>
            <w:tcW w:w="9269" w:type="dxa"/>
            <w:gridSpan w:val="5"/>
            <w:shd w:val="clear" w:color="auto" w:fill="auto"/>
            <w:vAlign w:val="center"/>
          </w:tcPr>
          <w:p w:rsidR="00275DDE" w:rsidRDefault="00275DDE" w:rsidP="00275DDE">
            <w:pPr>
              <w:rPr>
                <w:rFonts w:ascii="MS Gothic" w:eastAsia="MS Gothic" w:hAnsi="MS Gothic"/>
              </w:rPr>
            </w:pPr>
          </w:p>
        </w:tc>
      </w:tr>
    </w:tbl>
    <w:p w:rsidR="007209D9" w:rsidRDefault="007209D9"/>
    <w:tbl>
      <w:tblPr>
        <w:tblStyle w:val="Tablaconcuadrcula"/>
        <w:tblpPr w:leftFromText="141" w:rightFromText="141" w:vertAnchor="text" w:horzAnchor="margin" w:tblpY="127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0795"/>
      </w:tblGrid>
      <w:tr w:rsidR="005E203A" w:rsidRPr="00217F7A" w:rsidTr="005E203A">
        <w:trPr>
          <w:trHeight w:val="449"/>
        </w:trPr>
        <w:tc>
          <w:tcPr>
            <w:tcW w:w="10795" w:type="dxa"/>
            <w:shd w:val="clear" w:color="auto" w:fill="002060"/>
            <w:vAlign w:val="bottom"/>
          </w:tcPr>
          <w:p w:rsidR="005E203A" w:rsidRPr="002B20A4" w:rsidRDefault="005E203A" w:rsidP="005E203A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COMENTARIOS:</w:t>
            </w:r>
          </w:p>
        </w:tc>
      </w:tr>
      <w:tr w:rsidR="005E203A" w:rsidRPr="00217F7A" w:rsidTr="00EC079F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2506"/>
        </w:trPr>
        <w:tc>
          <w:tcPr>
            <w:tcW w:w="10795" w:type="dxa"/>
            <w:shd w:val="clear" w:color="auto" w:fill="FFFFFF" w:themeFill="background1"/>
            <w:vAlign w:val="center"/>
          </w:tcPr>
          <w:p w:rsidR="005E203A" w:rsidRPr="00217F7A" w:rsidRDefault="005E203A" w:rsidP="005E203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p w:rsidR="007209D9" w:rsidRDefault="007209D9"/>
    <w:p w:rsidR="00EE639C" w:rsidRPr="000074E3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es-CO"/>
        </w:rPr>
      </w:pPr>
    </w:p>
    <w:sectPr w:rsidR="00EE639C" w:rsidRPr="000074E3" w:rsidSect="0031052F">
      <w:headerReference w:type="default" r:id="rId9"/>
      <w:pgSz w:w="12240" w:h="15840"/>
      <w:pgMar w:top="1648" w:right="720" w:bottom="720" w:left="72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8A" w:rsidRDefault="00A2188A" w:rsidP="007240E0">
      <w:r>
        <w:separator/>
      </w:r>
    </w:p>
  </w:endnote>
  <w:endnote w:type="continuationSeparator" w:id="0">
    <w:p w:rsidR="00A2188A" w:rsidRDefault="00A2188A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8A" w:rsidRDefault="00A2188A" w:rsidP="007240E0">
      <w:r>
        <w:separator/>
      </w:r>
    </w:p>
  </w:footnote>
  <w:footnote w:type="continuationSeparator" w:id="0">
    <w:p w:rsidR="00A2188A" w:rsidRDefault="00A2188A" w:rsidP="00724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596"/>
      <w:gridCol w:w="4763"/>
      <w:gridCol w:w="2431"/>
    </w:tblGrid>
    <w:tr w:rsidR="00744A20" w:rsidTr="005E203A">
      <w:trPr>
        <w:trHeight w:val="983"/>
      </w:trPr>
      <w:tc>
        <w:tcPr>
          <w:tcW w:w="3596" w:type="dxa"/>
        </w:tcPr>
        <w:p w:rsidR="00744A20" w:rsidRDefault="00744A20" w:rsidP="00744A20">
          <w:pPr>
            <w:pStyle w:val="Encabezado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1722B5AA" wp14:editId="29A00444">
                <wp:simplePos x="0" y="0"/>
                <wp:positionH relativeFrom="column">
                  <wp:posOffset>-14605</wp:posOffset>
                </wp:positionH>
                <wp:positionV relativeFrom="paragraph">
                  <wp:posOffset>66040</wp:posOffset>
                </wp:positionV>
                <wp:extent cx="2102160" cy="46672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afelockout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16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63" w:type="dxa"/>
          <w:vAlign w:val="center"/>
        </w:tcPr>
        <w:p w:rsidR="00744A20" w:rsidRDefault="00BC002B" w:rsidP="00744A20">
          <w:pPr>
            <w:pStyle w:val="Encabezado"/>
            <w:jc w:val="center"/>
            <w:rPr>
              <w:b/>
            </w:rPr>
          </w:pPr>
          <w:r>
            <w:rPr>
              <w:b/>
            </w:rPr>
            <w:t>CONTROL DE GESTIÓN</w:t>
          </w:r>
        </w:p>
        <w:p w:rsidR="00EC0AA6" w:rsidRDefault="005E203A" w:rsidP="00EC0AA6">
          <w:pPr>
            <w:pStyle w:val="Encabezado"/>
            <w:jc w:val="center"/>
          </w:pPr>
          <w:r>
            <w:t>Registros</w:t>
          </w:r>
        </w:p>
      </w:tc>
      <w:tc>
        <w:tcPr>
          <w:tcW w:w="2431" w:type="dxa"/>
        </w:tcPr>
        <w:p w:rsidR="00092169" w:rsidRDefault="00092169" w:rsidP="005E203A">
          <w:pPr>
            <w:pStyle w:val="Encabezado"/>
            <w:jc w:val="center"/>
            <w:rPr>
              <w:rFonts w:asciiTheme="minorHAnsi" w:hAnsiTheme="minorHAnsi" w:cstheme="minorHAnsi"/>
            </w:rPr>
          </w:pPr>
        </w:p>
        <w:p w:rsidR="005E203A" w:rsidRPr="005E203A" w:rsidRDefault="005E203A" w:rsidP="005E203A">
          <w:pPr>
            <w:pStyle w:val="Encabezado"/>
            <w:jc w:val="center"/>
            <w:rPr>
              <w:rFonts w:asciiTheme="minorHAnsi" w:hAnsiTheme="minorHAnsi" w:cstheme="minorHAnsi"/>
              <w:b/>
              <w:sz w:val="32"/>
            </w:rPr>
          </w:pPr>
          <w:r w:rsidRPr="005E203A">
            <w:rPr>
              <w:rFonts w:asciiTheme="minorHAnsi" w:hAnsiTheme="minorHAnsi" w:cstheme="minorHAnsi"/>
              <w:b/>
              <w:sz w:val="32"/>
            </w:rPr>
            <w:t>001</w:t>
          </w:r>
        </w:p>
      </w:tc>
    </w:tr>
  </w:tbl>
  <w:p w:rsidR="002B20A4" w:rsidRDefault="002B20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063"/>
    <w:multiLevelType w:val="hybridMultilevel"/>
    <w:tmpl w:val="5562E9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D2A3B"/>
    <w:multiLevelType w:val="hybridMultilevel"/>
    <w:tmpl w:val="063803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B0EE3"/>
    <w:multiLevelType w:val="hybridMultilevel"/>
    <w:tmpl w:val="85EE85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512D9"/>
    <w:multiLevelType w:val="hybridMultilevel"/>
    <w:tmpl w:val="6D70EE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24A93"/>
    <w:multiLevelType w:val="hybridMultilevel"/>
    <w:tmpl w:val="CD48E578"/>
    <w:lvl w:ilvl="0" w:tplc="EB0A5CF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32E73"/>
    <w:multiLevelType w:val="hybridMultilevel"/>
    <w:tmpl w:val="7BA846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F78A9"/>
    <w:multiLevelType w:val="hybridMultilevel"/>
    <w:tmpl w:val="684218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E63DE"/>
    <w:multiLevelType w:val="hybridMultilevel"/>
    <w:tmpl w:val="063803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2"/>
  </w:num>
  <w:num w:numId="13">
    <w:abstractNumId w:val="1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02AF1"/>
    <w:rsid w:val="000074E3"/>
    <w:rsid w:val="00017969"/>
    <w:rsid w:val="00056B4F"/>
    <w:rsid w:val="0005742E"/>
    <w:rsid w:val="00092169"/>
    <w:rsid w:val="000B3EB4"/>
    <w:rsid w:val="000D677B"/>
    <w:rsid w:val="000F7346"/>
    <w:rsid w:val="00103DD3"/>
    <w:rsid w:val="0012165C"/>
    <w:rsid w:val="00133CCD"/>
    <w:rsid w:val="001354D7"/>
    <w:rsid w:val="00162AF3"/>
    <w:rsid w:val="001747CC"/>
    <w:rsid w:val="001A7925"/>
    <w:rsid w:val="001C76C8"/>
    <w:rsid w:val="001F6FF1"/>
    <w:rsid w:val="00207FC1"/>
    <w:rsid w:val="00217F7A"/>
    <w:rsid w:val="00227499"/>
    <w:rsid w:val="0024121D"/>
    <w:rsid w:val="002568E9"/>
    <w:rsid w:val="00275DDE"/>
    <w:rsid w:val="00280008"/>
    <w:rsid w:val="002B20A4"/>
    <w:rsid w:val="002B6AC6"/>
    <w:rsid w:val="002C5C83"/>
    <w:rsid w:val="002D1163"/>
    <w:rsid w:val="003003C9"/>
    <w:rsid w:val="003026E6"/>
    <w:rsid w:val="00303F48"/>
    <w:rsid w:val="0031052F"/>
    <w:rsid w:val="003178D8"/>
    <w:rsid w:val="00327AB6"/>
    <w:rsid w:val="00345427"/>
    <w:rsid w:val="0034719B"/>
    <w:rsid w:val="00356B7E"/>
    <w:rsid w:val="00373647"/>
    <w:rsid w:val="003B3BF8"/>
    <w:rsid w:val="003C0FCE"/>
    <w:rsid w:val="003D029E"/>
    <w:rsid w:val="003E6206"/>
    <w:rsid w:val="00454F9C"/>
    <w:rsid w:val="00471C74"/>
    <w:rsid w:val="004937B7"/>
    <w:rsid w:val="004966B3"/>
    <w:rsid w:val="004C7E6D"/>
    <w:rsid w:val="0053706B"/>
    <w:rsid w:val="005532CA"/>
    <w:rsid w:val="00561420"/>
    <w:rsid w:val="0056233A"/>
    <w:rsid w:val="00564DB8"/>
    <w:rsid w:val="00597401"/>
    <w:rsid w:val="005A1048"/>
    <w:rsid w:val="005C13E0"/>
    <w:rsid w:val="005C27C7"/>
    <w:rsid w:val="005D6BD1"/>
    <w:rsid w:val="005E203A"/>
    <w:rsid w:val="005F3074"/>
    <w:rsid w:val="006317B6"/>
    <w:rsid w:val="00645498"/>
    <w:rsid w:val="00651D7D"/>
    <w:rsid w:val="00652163"/>
    <w:rsid w:val="006801F3"/>
    <w:rsid w:val="00685EC4"/>
    <w:rsid w:val="00690188"/>
    <w:rsid w:val="006D6A7F"/>
    <w:rsid w:val="006D7ABE"/>
    <w:rsid w:val="006D7F90"/>
    <w:rsid w:val="00703806"/>
    <w:rsid w:val="007209D9"/>
    <w:rsid w:val="007240E0"/>
    <w:rsid w:val="007304AA"/>
    <w:rsid w:val="00735121"/>
    <w:rsid w:val="00737FC2"/>
    <w:rsid w:val="0074074F"/>
    <w:rsid w:val="00743CA2"/>
    <w:rsid w:val="00744A20"/>
    <w:rsid w:val="007A57F6"/>
    <w:rsid w:val="007B3F60"/>
    <w:rsid w:val="007E53AF"/>
    <w:rsid w:val="0086585D"/>
    <w:rsid w:val="0089000B"/>
    <w:rsid w:val="0089014A"/>
    <w:rsid w:val="00891D92"/>
    <w:rsid w:val="008978AB"/>
    <w:rsid w:val="008A1BE6"/>
    <w:rsid w:val="008A2888"/>
    <w:rsid w:val="008A5CF8"/>
    <w:rsid w:val="009128CF"/>
    <w:rsid w:val="0091306E"/>
    <w:rsid w:val="00953620"/>
    <w:rsid w:val="009574B8"/>
    <w:rsid w:val="00964D18"/>
    <w:rsid w:val="00965D10"/>
    <w:rsid w:val="0097759D"/>
    <w:rsid w:val="00984141"/>
    <w:rsid w:val="00A2188A"/>
    <w:rsid w:val="00A21F31"/>
    <w:rsid w:val="00A34629"/>
    <w:rsid w:val="00A36ACD"/>
    <w:rsid w:val="00A55770"/>
    <w:rsid w:val="00A827E8"/>
    <w:rsid w:val="00A86EE5"/>
    <w:rsid w:val="00A871D2"/>
    <w:rsid w:val="00A971E8"/>
    <w:rsid w:val="00AB44EE"/>
    <w:rsid w:val="00AC45C5"/>
    <w:rsid w:val="00AE2E14"/>
    <w:rsid w:val="00B079FF"/>
    <w:rsid w:val="00B109B9"/>
    <w:rsid w:val="00B30B7F"/>
    <w:rsid w:val="00B837FF"/>
    <w:rsid w:val="00B96538"/>
    <w:rsid w:val="00BC002B"/>
    <w:rsid w:val="00BC609E"/>
    <w:rsid w:val="00BE4713"/>
    <w:rsid w:val="00BF5429"/>
    <w:rsid w:val="00C0088A"/>
    <w:rsid w:val="00C015E6"/>
    <w:rsid w:val="00C0292E"/>
    <w:rsid w:val="00C16EE4"/>
    <w:rsid w:val="00C27EAC"/>
    <w:rsid w:val="00C630EF"/>
    <w:rsid w:val="00C8598E"/>
    <w:rsid w:val="00C967C2"/>
    <w:rsid w:val="00CA477A"/>
    <w:rsid w:val="00CB2138"/>
    <w:rsid w:val="00CB3A2E"/>
    <w:rsid w:val="00CC54EF"/>
    <w:rsid w:val="00CD6345"/>
    <w:rsid w:val="00D21A81"/>
    <w:rsid w:val="00D23746"/>
    <w:rsid w:val="00D363ED"/>
    <w:rsid w:val="00D36AA5"/>
    <w:rsid w:val="00D41D9A"/>
    <w:rsid w:val="00D65DD6"/>
    <w:rsid w:val="00DD7EBB"/>
    <w:rsid w:val="00E56655"/>
    <w:rsid w:val="00E64C4E"/>
    <w:rsid w:val="00EA69E2"/>
    <w:rsid w:val="00EC079F"/>
    <w:rsid w:val="00EC0817"/>
    <w:rsid w:val="00EC0AA6"/>
    <w:rsid w:val="00EE4DFF"/>
    <w:rsid w:val="00EE639C"/>
    <w:rsid w:val="00F26CFD"/>
    <w:rsid w:val="00F76B6D"/>
    <w:rsid w:val="00F93422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7D"/>
    <w:rPr>
      <w:sz w:val="24"/>
      <w:szCs w:val="24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85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240E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240E0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5577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93422"/>
    <w:pPr>
      <w:spacing w:before="100" w:beforeAutospacing="1" w:after="100" w:afterAutospacing="1"/>
    </w:pPr>
    <w:rPr>
      <w:rFonts w:ascii="Times New Roman" w:eastAsiaTheme="minorEastAsia" w:hAnsi="Times New Roman"/>
      <w:lang w:val="es-CO" w:eastAsia="es-CO"/>
    </w:rPr>
  </w:style>
  <w:style w:type="paragraph" w:styleId="Sinespaciado">
    <w:name w:val="No Spacing"/>
    <w:uiPriority w:val="1"/>
    <w:qFormat/>
    <w:rsid w:val="00C8598E"/>
    <w:rPr>
      <w:sz w:val="24"/>
      <w:szCs w:val="24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C859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C859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4C4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7D"/>
    <w:rPr>
      <w:sz w:val="24"/>
      <w:szCs w:val="24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85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240E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240E0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5577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93422"/>
    <w:pPr>
      <w:spacing w:before="100" w:beforeAutospacing="1" w:after="100" w:afterAutospacing="1"/>
    </w:pPr>
    <w:rPr>
      <w:rFonts w:ascii="Times New Roman" w:eastAsiaTheme="minorEastAsia" w:hAnsi="Times New Roman"/>
      <w:lang w:val="es-CO" w:eastAsia="es-CO"/>
    </w:rPr>
  </w:style>
  <w:style w:type="paragraph" w:styleId="Sinespaciado">
    <w:name w:val="No Spacing"/>
    <w:uiPriority w:val="1"/>
    <w:qFormat/>
    <w:rsid w:val="00C8598E"/>
    <w:rPr>
      <w:sz w:val="24"/>
      <w:szCs w:val="24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C859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C859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4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DD47E7-8CC5-462C-ABC2-47709FF8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</Template>
  <TotalTime>162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Alane;julisa Luck</dc:creator>
  <cp:lastModifiedBy>Deivys Ramirez</cp:lastModifiedBy>
  <cp:revision>6</cp:revision>
  <cp:lastPrinted>2020-03-06T16:44:00Z</cp:lastPrinted>
  <dcterms:created xsi:type="dcterms:W3CDTF">2020-03-06T15:11:00Z</dcterms:created>
  <dcterms:modified xsi:type="dcterms:W3CDTF">2020-03-06T18:05:00Z</dcterms:modified>
</cp:coreProperties>
</file>